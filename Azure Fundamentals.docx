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ACB15" w14:textId="1FBC3C09" w:rsidR="008918F2" w:rsidRDefault="00CF6D1B">
      <w:pPr>
        <w:pStyle w:val="Heading1"/>
      </w:pPr>
      <w:r>
        <w:t>Azure Fundamentals</w:t>
      </w:r>
    </w:p>
    <w:p w14:paraId="1357D753" w14:textId="486BBF98" w:rsidR="00CF6D1B" w:rsidRDefault="00CF6D1B" w:rsidP="00CF6D1B">
      <w:r>
        <w:t>Azure is a cloud computing platform</w:t>
      </w:r>
    </w:p>
    <w:p w14:paraId="68A2173D" w14:textId="2D626404" w:rsidR="00CF6D1B" w:rsidRDefault="00CF6D1B" w:rsidP="00CF6D1B"/>
    <w:p w14:paraId="32A3B3A9" w14:textId="4D303BCD" w:rsidR="00CF6D1B" w:rsidRDefault="00CF6D1B" w:rsidP="00CF6D1B"/>
    <w:p w14:paraId="4E730668" w14:textId="06C37287" w:rsidR="00CF6D1B" w:rsidRDefault="00CF6D1B" w:rsidP="00CF6D1B">
      <w:r>
        <w:t>Sandbox is a temporary Azure portal environment.</w:t>
      </w:r>
    </w:p>
    <w:p w14:paraId="130D6988" w14:textId="04963AA3" w:rsidR="00084D69" w:rsidRDefault="00084D69" w:rsidP="00CF6D1B"/>
    <w:p w14:paraId="1254237C" w14:textId="0A55F90A" w:rsidR="00084D69" w:rsidRDefault="00084D69" w:rsidP="00CF6D1B">
      <w:r>
        <w:t>Learning Objectives</w:t>
      </w:r>
    </w:p>
    <w:p w14:paraId="1F3FBB98" w14:textId="254FC1A0" w:rsidR="00084D69" w:rsidRDefault="00084D69" w:rsidP="00CF6D1B">
      <w:r>
        <w:tab/>
        <w:t>Define cloud computing</w:t>
      </w:r>
    </w:p>
    <w:p w14:paraId="7FC3D41D" w14:textId="3F2EC2CC" w:rsidR="00084D69" w:rsidRDefault="00084D69" w:rsidP="00CF6D1B">
      <w:r>
        <w:tab/>
        <w:t>Shared responsibility model</w:t>
      </w:r>
    </w:p>
    <w:p w14:paraId="7FF3D277" w14:textId="2653BEA8" w:rsidR="00084D69" w:rsidRDefault="00084D69" w:rsidP="00CF6D1B">
      <w:r>
        <w:tab/>
        <w:t>Cloud models (Private, public, hybrid)</w:t>
      </w:r>
    </w:p>
    <w:p w14:paraId="16E5AE45" w14:textId="48AC2C6C" w:rsidR="00084D69" w:rsidRDefault="00084D69" w:rsidP="00CF6D1B">
      <w:r>
        <w:tab/>
        <w:t>The use case for each cloud</w:t>
      </w:r>
    </w:p>
    <w:p w14:paraId="23BB2CB4" w14:textId="3718BF47" w:rsidR="00084D69" w:rsidRDefault="00084D69" w:rsidP="00CF6D1B">
      <w:r>
        <w:tab/>
        <w:t>Consumption-based model</w:t>
      </w:r>
    </w:p>
    <w:p w14:paraId="4B6ECD13" w14:textId="0FDFD58C" w:rsidR="00084D69" w:rsidRDefault="00084D69" w:rsidP="00CF6D1B">
      <w:r>
        <w:tab/>
        <w:t>Cloud pricing models</w:t>
      </w:r>
    </w:p>
    <w:p w14:paraId="1910127C" w14:textId="77777777" w:rsidR="00084D69" w:rsidRDefault="00084D69" w:rsidP="00CF6D1B"/>
    <w:p w14:paraId="646F2FFF" w14:textId="77777777" w:rsidR="00084D69" w:rsidRPr="00CF6D1B" w:rsidRDefault="00084D69" w:rsidP="00CF6D1B"/>
    <w:sectPr w:rsidR="00084D69" w:rsidRPr="00CF6D1B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45FEA" w14:textId="77777777" w:rsidR="00DB0169" w:rsidRDefault="00DB0169">
      <w:r>
        <w:separator/>
      </w:r>
    </w:p>
    <w:p w14:paraId="38105FC3" w14:textId="77777777" w:rsidR="00DB0169" w:rsidRDefault="00DB0169"/>
  </w:endnote>
  <w:endnote w:type="continuationSeparator" w:id="0">
    <w:p w14:paraId="32053DCF" w14:textId="77777777" w:rsidR="00DB0169" w:rsidRDefault="00DB0169">
      <w:r>
        <w:continuationSeparator/>
      </w:r>
    </w:p>
    <w:p w14:paraId="0E2102B9" w14:textId="77777777" w:rsidR="00DB0169" w:rsidRDefault="00DB01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A595D9" w14:textId="77777777" w:rsidR="008918F2" w:rsidRDefault="00E34F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D38C1" w14:textId="77777777" w:rsidR="00DB0169" w:rsidRDefault="00DB0169">
      <w:r>
        <w:separator/>
      </w:r>
    </w:p>
    <w:p w14:paraId="2B7724C6" w14:textId="77777777" w:rsidR="00DB0169" w:rsidRDefault="00DB0169"/>
  </w:footnote>
  <w:footnote w:type="continuationSeparator" w:id="0">
    <w:p w14:paraId="3943A5B7" w14:textId="77777777" w:rsidR="00DB0169" w:rsidRDefault="00DB0169">
      <w:r>
        <w:continuationSeparator/>
      </w:r>
    </w:p>
    <w:p w14:paraId="73393D16" w14:textId="77777777" w:rsidR="00DB0169" w:rsidRDefault="00DB016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556937">
    <w:abstractNumId w:val="2"/>
  </w:num>
  <w:num w:numId="2" w16cid:durableId="2033802981">
    <w:abstractNumId w:val="1"/>
  </w:num>
  <w:num w:numId="3" w16cid:durableId="972442973">
    <w:abstractNumId w:val="3"/>
  </w:num>
  <w:num w:numId="4" w16cid:durableId="1234507346">
    <w:abstractNumId w:val="4"/>
  </w:num>
  <w:num w:numId="5" w16cid:durableId="1331370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SzNDAxN7M0MjAwNzdV0lEKTi0uzszPAykwrAUAl9nOEywAAAA="/>
  </w:docVars>
  <w:rsids>
    <w:rsidRoot w:val="00CF6D1B"/>
    <w:rsid w:val="0004068E"/>
    <w:rsid w:val="00084D69"/>
    <w:rsid w:val="001F0CCA"/>
    <w:rsid w:val="00384C4B"/>
    <w:rsid w:val="00425F0D"/>
    <w:rsid w:val="00467017"/>
    <w:rsid w:val="00713E5A"/>
    <w:rsid w:val="008918F2"/>
    <w:rsid w:val="00A00F75"/>
    <w:rsid w:val="00B41922"/>
    <w:rsid w:val="00C130FA"/>
    <w:rsid w:val="00CF6D1B"/>
    <w:rsid w:val="00DB0169"/>
    <w:rsid w:val="00E34FED"/>
    <w:rsid w:val="00E428BD"/>
    <w:rsid w:val="00E93456"/>
    <w:rsid w:val="00EB143D"/>
    <w:rsid w:val="00F2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497A44"/>
  <w15:docId w15:val="{5CE770B4-E4C8-493B-863F-3CE3AC1C4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CCA"/>
  </w:style>
  <w:style w:type="paragraph" w:styleId="Heading1">
    <w:name w:val="heading 1"/>
    <w:basedOn w:val="Normal"/>
    <w:next w:val="Normal"/>
    <w:link w:val="Heading1Char"/>
    <w:uiPriority w:val="9"/>
    <w:qFormat/>
    <w:rsid w:val="001F0CCA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CA"/>
    <w:pPr>
      <w:keepNext/>
      <w:keepLines/>
      <w:spacing w:before="46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CCA"/>
    <w:pPr>
      <w:keepNext/>
      <w:keepLines/>
      <w:spacing w:before="460"/>
      <w:contextualSpacing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CCA"/>
    <w:pPr>
      <w:keepNext/>
      <w:keepLines/>
      <w:spacing w:before="460"/>
      <w:contextualSpacing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CCA"/>
    <w:pPr>
      <w:keepNext/>
      <w:keepLines/>
      <w:spacing w:before="460"/>
      <w:contextualSpacing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1F0CCA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713E5A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0CCA"/>
    <w:rPr>
      <w:rFonts w:asciiTheme="majorHAnsi" w:eastAsiaTheme="majorEastAsia" w:hAnsiTheme="majorHAnsi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CCA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CCA"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CCA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8"/>
    <w:qFormat/>
    <w:rsid w:val="00F22C48"/>
    <w:rPr>
      <w:color w:val="731C3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5F0D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5F0D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5F0D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5F0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F0D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F0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F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F0D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5F0D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5F0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5F0D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F0D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5F0D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5F0D"/>
    <w:rPr>
      <w:rFonts w:ascii="Consolas" w:hAnsi="Consolas"/>
      <w:sz w:val="22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Templates\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</Template>
  <TotalTime>11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Azure Fundamentals</vt:lpstr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Srinivas Noolu</cp:lastModifiedBy>
  <cp:revision>1</cp:revision>
  <dcterms:created xsi:type="dcterms:W3CDTF">2023-02-01T02:01:00Z</dcterms:created>
  <dcterms:modified xsi:type="dcterms:W3CDTF">2023-02-02T22:35:00Z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3807fd5a-bf51-4c73-9d37-30edad6a35f4</vt:lpwstr>
  </property>
</Properties>
</file>